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7E93F" w14:textId="32BB5A78" w:rsidR="002A32B9" w:rsidRPr="00173637" w:rsidRDefault="002A32B9">
      <w:pPr>
        <w:rPr>
          <w:rFonts w:ascii="Adobe Devanagari" w:hAnsi="Adobe Devanagari" w:cs="Adobe Devanagari"/>
          <w:sz w:val="36"/>
          <w:szCs w:val="36"/>
        </w:rPr>
      </w:pP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 w:rsidR="001F3111">
        <w:rPr>
          <w:rFonts w:ascii="Mangal" w:hAnsi="Mangal" w:cs="Mangal" w:hint="cs"/>
          <w:cs/>
        </w:rPr>
        <w:t xml:space="preserve"> </w:t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r>
        <w:rPr>
          <w:rFonts w:ascii="Mangal" w:hAnsi="Mangal" w:cs="Mangal" w:hint="cs"/>
          <w:cs/>
        </w:rPr>
        <w:tab/>
      </w:r>
      <w:bookmarkStart w:id="0" w:name="_Hlk140873417"/>
      <w:r w:rsidRPr="00173637">
        <w:rPr>
          <w:rFonts w:ascii="Adobe Devanagari" w:hAnsi="Adobe Devanagari" w:cs="Adobe Devanagari"/>
          <w:sz w:val="36"/>
          <w:szCs w:val="36"/>
          <w:cs/>
        </w:rPr>
        <w:t xml:space="preserve">दिनांक </w:t>
      </w:r>
      <w:r w:rsidRPr="00173637">
        <w:rPr>
          <w:rFonts w:ascii="Adobe Devanagari" w:hAnsi="Adobe Devanagari" w:cs="Adobe Devanagari"/>
          <w:sz w:val="36"/>
          <w:szCs w:val="36"/>
        </w:rPr>
        <w:t>:</w:t>
      </w:r>
      <w:r w:rsidR="006937BF">
        <w:rPr>
          <w:rFonts w:ascii="Adobe Devanagari" w:hAnsi="Adobe Devanagari" w:cs="Adobe Devanagari" w:hint="cs"/>
          <w:sz w:val="36"/>
          <w:szCs w:val="36"/>
          <w:cs/>
        </w:rPr>
        <w:t xml:space="preserve">  </w:t>
      </w:r>
      <w:r w:rsidR="00830407">
        <w:rPr>
          <w:rFonts w:ascii="Adobe Devanagari" w:hAnsi="Adobe Devanagari" w:cs="Adobe Devanagari"/>
          <w:sz w:val="36"/>
          <w:szCs w:val="36"/>
        </w:rPr>
        <w:t>xx</w:t>
      </w:r>
      <w:r w:rsidR="006937BF">
        <w:rPr>
          <w:rFonts w:ascii="Adobe Devanagari" w:hAnsi="Adobe Devanagari" w:cs="Adobe Devanagari" w:hint="cs"/>
          <w:sz w:val="36"/>
          <w:szCs w:val="36"/>
          <w:cs/>
        </w:rPr>
        <w:t xml:space="preserve"> /</w:t>
      </w:r>
      <w:r w:rsidR="00830407">
        <w:rPr>
          <w:rFonts w:ascii="Adobe Devanagari" w:hAnsi="Adobe Devanagari" w:cs="Adobe Devanagari"/>
          <w:sz w:val="36"/>
          <w:szCs w:val="36"/>
        </w:rPr>
        <w:t>xx</w:t>
      </w:r>
      <w:r w:rsidR="006937BF">
        <w:rPr>
          <w:rFonts w:ascii="Adobe Devanagari" w:hAnsi="Adobe Devanagari" w:cs="Adobe Devanagari" w:hint="cs"/>
          <w:sz w:val="36"/>
          <w:szCs w:val="36"/>
          <w:cs/>
        </w:rPr>
        <w:t xml:space="preserve"> /</w:t>
      </w:r>
      <w:r w:rsidR="00830407">
        <w:rPr>
          <w:rFonts w:ascii="Adobe Devanagari" w:hAnsi="Adobe Devanagari" w:cs="Adobe Devanagari"/>
          <w:sz w:val="36"/>
          <w:szCs w:val="36"/>
        </w:rPr>
        <w:t>xxxx</w:t>
      </w:r>
    </w:p>
    <w:p w14:paraId="557BF006" w14:textId="3451F2F9" w:rsidR="00020759" w:rsidRDefault="002A32B9" w:rsidP="001F3111">
      <w:pPr>
        <w:jc w:val="center"/>
        <w:rPr>
          <w:rFonts w:ascii="Adobe Devanagari" w:hAnsi="Adobe Devanagari" w:cs="Adobe Devanagari"/>
          <w:b/>
          <w:bCs/>
          <w:sz w:val="36"/>
          <w:szCs w:val="36"/>
        </w:rPr>
      </w:pPr>
      <w:r w:rsidRPr="00173637">
        <w:rPr>
          <w:rFonts w:ascii="Adobe Devanagari" w:hAnsi="Adobe Devanagari" w:cs="Adobe Devanagari"/>
          <w:b/>
          <w:bCs/>
          <w:sz w:val="36"/>
          <w:szCs w:val="36"/>
          <w:cs/>
        </w:rPr>
        <w:t>नमुना “</w:t>
      </w:r>
      <w:r w:rsidR="001F3111">
        <w:rPr>
          <w:rFonts w:ascii="Adobe Devanagari" w:hAnsi="Adobe Devanagari" w:cs="Adobe Devanagari" w:hint="cs"/>
          <w:b/>
          <w:bCs/>
          <w:sz w:val="36"/>
          <w:szCs w:val="36"/>
          <w:cs/>
        </w:rPr>
        <w:t xml:space="preserve">ग </w:t>
      </w:r>
      <w:r w:rsidRPr="00173637">
        <w:rPr>
          <w:rFonts w:ascii="Adobe Devanagari" w:hAnsi="Adobe Devanagari" w:cs="Adobe Devanagari"/>
          <w:b/>
          <w:bCs/>
          <w:sz w:val="36"/>
          <w:szCs w:val="36"/>
          <w:cs/>
        </w:rPr>
        <w:t xml:space="preserve"> </w:t>
      </w:r>
      <w:r w:rsidR="005413C4" w:rsidRPr="00173637">
        <w:rPr>
          <w:rFonts w:ascii="Adobe Devanagari" w:hAnsi="Adobe Devanagari" w:cs="Adobe Devanagari" w:hint="cs"/>
          <w:b/>
          <w:bCs/>
          <w:sz w:val="36"/>
          <w:szCs w:val="36"/>
          <w:cs/>
        </w:rPr>
        <w:t>“</w:t>
      </w:r>
    </w:p>
    <w:p w14:paraId="75540B0B" w14:textId="5C04843D" w:rsidR="001F3111" w:rsidRPr="00173637" w:rsidRDefault="001F3111" w:rsidP="001F3111">
      <w:pPr>
        <w:jc w:val="center"/>
        <w:rPr>
          <w:rFonts w:ascii="Adobe Devanagari" w:hAnsi="Adobe Devanagari" w:cs="Adobe Devanagari"/>
          <w:b/>
          <w:bCs/>
          <w:sz w:val="36"/>
          <w:szCs w:val="36"/>
        </w:rPr>
      </w:pPr>
      <w:r>
        <w:rPr>
          <w:rFonts w:ascii="Adobe Devanagari" w:hAnsi="Adobe Devanagari" w:cs="Adobe Devanagari" w:hint="cs"/>
          <w:b/>
          <w:bCs/>
          <w:sz w:val="36"/>
          <w:szCs w:val="36"/>
          <w:cs/>
        </w:rPr>
        <w:t>प्राप्त झालेल्या अर्जाची तपासणी सूची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5"/>
        <w:gridCol w:w="2065"/>
      </w:tblGrid>
      <w:tr w:rsidR="001F3111" w:rsidRPr="005413C4" w14:paraId="67A99206" w14:textId="18B732E4" w:rsidTr="00536F35">
        <w:tc>
          <w:tcPr>
            <w:tcW w:w="6745" w:type="dxa"/>
          </w:tcPr>
          <w:p w14:paraId="622D9339" w14:textId="77777777" w:rsidR="001F3111" w:rsidRDefault="001F3111">
            <w:pPr>
              <w:rPr>
                <w:rFonts w:ascii="Mangal" w:hAnsi="Mangal" w:cs="Mangal"/>
              </w:rPr>
            </w:pPr>
            <w:r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अर्जदाराने  भरलेली  माहिती  पूर्ण </w:t>
            </w:r>
            <w:r w:rsidRPr="009E2A1A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>आहे किंवा  कसे</w:t>
            </w:r>
            <w:r>
              <w:rPr>
                <w:rFonts w:ascii="Mangal" w:hAnsi="Mangal" w:cs="Mangal" w:hint="cs"/>
                <w:cs/>
              </w:rPr>
              <w:t xml:space="preserve"> </w:t>
            </w:r>
          </w:p>
          <w:p w14:paraId="512A87D3" w14:textId="7E980AD4" w:rsidR="00816429" w:rsidRPr="005413C4" w:rsidRDefault="00816429">
            <w:pPr>
              <w:rPr>
                <w:rFonts w:ascii="Adobe Devanagari" w:hAnsi="Adobe Devanagari" w:cs="Adobe Devanagari"/>
                <w:sz w:val="28"/>
                <w:szCs w:val="28"/>
              </w:rPr>
            </w:pPr>
          </w:p>
        </w:tc>
        <w:tc>
          <w:tcPr>
            <w:tcW w:w="2065" w:type="dxa"/>
          </w:tcPr>
          <w:p w14:paraId="47280A2D" w14:textId="725B167B" w:rsidR="001F3111" w:rsidRPr="005413C4" w:rsidRDefault="001F3111" w:rsidP="00816429">
            <w:pPr>
              <w:jc w:val="center"/>
              <w:rPr>
                <w:rFonts w:ascii="Adobe Devanagari" w:hAnsi="Adobe Devanagari" w:cs="Adobe Devanagari"/>
                <w:sz w:val="28"/>
                <w:szCs w:val="28"/>
              </w:rPr>
            </w:pPr>
            <w:r>
              <w:rPr>
                <w:rFonts w:ascii="Adobe Devanagari" w:hAnsi="Adobe Devanagari" w:cs="Adobe Devanagari" w:hint="cs"/>
                <w:sz w:val="28"/>
                <w:szCs w:val="28"/>
                <w:cs/>
              </w:rPr>
              <w:t>होय /नाही</w:t>
            </w:r>
          </w:p>
        </w:tc>
      </w:tr>
      <w:tr w:rsidR="001F3111" w:rsidRPr="005413C4" w14:paraId="288575E1" w14:textId="77777777" w:rsidTr="00536F35">
        <w:tc>
          <w:tcPr>
            <w:tcW w:w="6745" w:type="dxa"/>
          </w:tcPr>
          <w:p w14:paraId="0A5E8562" w14:textId="77777777" w:rsidR="001F3111" w:rsidRDefault="001F3111" w:rsidP="001F3111">
            <w:pPr>
              <w:rPr>
                <w:rFonts w:ascii="Mangal" w:hAnsi="Mangal" w:cs="Mangal"/>
              </w:rPr>
            </w:pPr>
            <w:r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अर्जदाराने  नमुना  ‘ख ‘ नुसार आवश्यक कागदपत्रे अर्जा सोबत  जोडलेली आहेत किंवा कसे </w:t>
            </w:r>
            <w:r>
              <w:rPr>
                <w:rFonts w:ascii="Mangal" w:hAnsi="Mangal" w:cs="Mangal" w:hint="cs"/>
                <w:cs/>
              </w:rPr>
              <w:t xml:space="preserve">  </w:t>
            </w:r>
          </w:p>
          <w:p w14:paraId="53302A31" w14:textId="45314AB9" w:rsidR="00816429" w:rsidRPr="005413C4" w:rsidRDefault="00816429" w:rsidP="001F3111">
            <w:pPr>
              <w:rPr>
                <w:rFonts w:ascii="Adobe Devanagari" w:hAnsi="Adobe Devanagari" w:cs="Adobe Devanagari"/>
                <w:sz w:val="28"/>
                <w:szCs w:val="28"/>
              </w:rPr>
            </w:pPr>
          </w:p>
        </w:tc>
        <w:tc>
          <w:tcPr>
            <w:tcW w:w="2065" w:type="dxa"/>
          </w:tcPr>
          <w:p w14:paraId="79CF8099" w14:textId="2B7A5835" w:rsidR="001F3111" w:rsidRPr="005413C4" w:rsidRDefault="001F3111" w:rsidP="00816429">
            <w:pPr>
              <w:jc w:val="center"/>
              <w:rPr>
                <w:rFonts w:ascii="Adobe Devanagari" w:hAnsi="Adobe Devanagari" w:cs="Adobe Devanagari"/>
                <w:sz w:val="28"/>
                <w:szCs w:val="28"/>
              </w:rPr>
            </w:pPr>
            <w:r w:rsidRPr="00904D5B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>होय /नाही</w:t>
            </w:r>
          </w:p>
        </w:tc>
      </w:tr>
      <w:tr w:rsidR="001F3111" w:rsidRPr="005413C4" w14:paraId="16E5455B" w14:textId="77777777" w:rsidTr="00536F35">
        <w:tc>
          <w:tcPr>
            <w:tcW w:w="6745" w:type="dxa"/>
          </w:tcPr>
          <w:p w14:paraId="2DD40127" w14:textId="77777777" w:rsidR="001F3111" w:rsidRDefault="001F3111" w:rsidP="001F3111">
            <w:pPr>
              <w:rPr>
                <w:rFonts w:ascii="Adobe Devanagari" w:hAnsi="Adobe Devanagari" w:cs="Adobe Devanagari"/>
                <w:sz w:val="28"/>
                <w:szCs w:val="28"/>
              </w:rPr>
            </w:pPr>
            <w:r>
              <w:rPr>
                <w:rFonts w:ascii="Adobe Devanagari" w:hAnsi="Adobe Devanagari" w:cs="Adobe Devanagari" w:hint="cs"/>
                <w:sz w:val="28"/>
                <w:szCs w:val="28"/>
                <w:cs/>
              </w:rPr>
              <w:t>जर कागदपत्रे   जोडलेली नसतील तर सादर करण्यासाठी आवश्यक कागदपत्रे</w:t>
            </w:r>
          </w:p>
          <w:p w14:paraId="19B0A851" w14:textId="28D9340E" w:rsidR="00816429" w:rsidRPr="005413C4" w:rsidRDefault="00816429" w:rsidP="001F3111">
            <w:pPr>
              <w:rPr>
                <w:rFonts w:ascii="Adobe Devanagari" w:hAnsi="Adobe Devanagari" w:cs="Adobe Devanagari"/>
                <w:sz w:val="28"/>
                <w:szCs w:val="28"/>
              </w:rPr>
            </w:pPr>
          </w:p>
        </w:tc>
        <w:tc>
          <w:tcPr>
            <w:tcW w:w="2065" w:type="dxa"/>
          </w:tcPr>
          <w:p w14:paraId="2935FADA" w14:textId="0F96B5E9" w:rsidR="001F3111" w:rsidRPr="005413C4" w:rsidRDefault="001F3111" w:rsidP="00816429">
            <w:pPr>
              <w:jc w:val="center"/>
              <w:rPr>
                <w:rFonts w:ascii="Adobe Devanagari" w:hAnsi="Adobe Devanagari" w:cs="Adobe Devanagari"/>
                <w:sz w:val="28"/>
                <w:szCs w:val="28"/>
              </w:rPr>
            </w:pPr>
            <w:r w:rsidRPr="00904D5B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>होय /नाही</w:t>
            </w:r>
          </w:p>
        </w:tc>
      </w:tr>
      <w:tr w:rsidR="001F3111" w:rsidRPr="005413C4" w14:paraId="12B80700" w14:textId="77777777" w:rsidTr="00536F35">
        <w:tc>
          <w:tcPr>
            <w:tcW w:w="6745" w:type="dxa"/>
          </w:tcPr>
          <w:p w14:paraId="73E34F03" w14:textId="77777777" w:rsidR="001F3111" w:rsidRDefault="001F3111" w:rsidP="001F3111">
            <w:pPr>
              <w:rPr>
                <w:rFonts w:ascii="Adobe Devanagari" w:hAnsi="Adobe Devanagari" w:cs="Adobe Devanagari"/>
                <w:sz w:val="28"/>
                <w:szCs w:val="28"/>
              </w:rPr>
            </w:pPr>
            <w:r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अर्जदाराला कळविण्यात आले आहे किंवा कसे </w:t>
            </w:r>
          </w:p>
          <w:p w14:paraId="74A26476" w14:textId="7AA1BD09" w:rsidR="00816429" w:rsidRPr="005413C4" w:rsidRDefault="00816429" w:rsidP="001F3111">
            <w:pPr>
              <w:rPr>
                <w:rFonts w:ascii="Adobe Devanagari" w:hAnsi="Adobe Devanagari" w:cs="Adobe Devanagari"/>
                <w:sz w:val="28"/>
                <w:szCs w:val="28"/>
              </w:rPr>
            </w:pPr>
          </w:p>
        </w:tc>
        <w:tc>
          <w:tcPr>
            <w:tcW w:w="2065" w:type="dxa"/>
          </w:tcPr>
          <w:p w14:paraId="14F4E9BF" w14:textId="23CD5827" w:rsidR="001F3111" w:rsidRPr="005413C4" w:rsidRDefault="001F3111" w:rsidP="00816429">
            <w:pPr>
              <w:jc w:val="center"/>
              <w:rPr>
                <w:rFonts w:ascii="Adobe Devanagari" w:hAnsi="Adobe Devanagari" w:cs="Adobe Devanagari"/>
                <w:sz w:val="28"/>
                <w:szCs w:val="28"/>
              </w:rPr>
            </w:pPr>
            <w:r w:rsidRPr="00904D5B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>होय /नाही</w:t>
            </w:r>
          </w:p>
        </w:tc>
      </w:tr>
    </w:tbl>
    <w:p w14:paraId="6F53F15A" w14:textId="77777777" w:rsidR="002A32B9" w:rsidRDefault="002A32B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A32B9" w:rsidRPr="00333262" w14:paraId="7B446D65" w14:textId="77777777" w:rsidTr="00173637">
        <w:tc>
          <w:tcPr>
            <w:tcW w:w="4675" w:type="dxa"/>
          </w:tcPr>
          <w:p w14:paraId="1FDB7EE2" w14:textId="77777777" w:rsidR="002A32B9" w:rsidRDefault="001F3111">
            <w:pPr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 w:hint="cs"/>
                <w:sz w:val="32"/>
                <w:szCs w:val="32"/>
                <w:cs/>
              </w:rPr>
              <w:t xml:space="preserve">परीक्षकाचे </w:t>
            </w:r>
            <w:r w:rsidR="002A32B9" w:rsidRPr="00333262">
              <w:rPr>
                <w:rFonts w:ascii="Adobe Devanagari" w:hAnsi="Adobe Devanagari" w:cs="Adobe Devanagari"/>
                <w:sz w:val="32"/>
                <w:szCs w:val="32"/>
                <w:cs/>
              </w:rPr>
              <w:t xml:space="preserve"> नाव </w:t>
            </w:r>
          </w:p>
          <w:p w14:paraId="025F0F99" w14:textId="2A2CA3A3" w:rsidR="00816429" w:rsidRPr="00333262" w:rsidRDefault="00816429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7A467005" w14:textId="77777777" w:rsidR="002A32B9" w:rsidRPr="00333262" w:rsidRDefault="002A32B9" w:rsidP="00816429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tr w:rsidR="002A32B9" w:rsidRPr="00333262" w14:paraId="4DAEBDC1" w14:textId="77777777" w:rsidTr="00173637">
        <w:tc>
          <w:tcPr>
            <w:tcW w:w="4675" w:type="dxa"/>
          </w:tcPr>
          <w:p w14:paraId="77CCC4F7" w14:textId="77777777" w:rsidR="002A32B9" w:rsidRDefault="002A32B9">
            <w:pPr>
              <w:rPr>
                <w:rFonts w:ascii="Adobe Devanagari" w:hAnsi="Adobe Devanagari" w:cs="Adobe Devanagari"/>
                <w:sz w:val="32"/>
                <w:szCs w:val="32"/>
              </w:rPr>
            </w:pPr>
            <w:r w:rsidRPr="00333262">
              <w:rPr>
                <w:rFonts w:ascii="Adobe Devanagari" w:hAnsi="Adobe Devanagari" w:cs="Adobe Devanagari"/>
                <w:sz w:val="32"/>
                <w:szCs w:val="32"/>
                <w:cs/>
              </w:rPr>
              <w:t>प</w:t>
            </w:r>
            <w:r w:rsidR="001F3111">
              <w:rPr>
                <w:rFonts w:ascii="Adobe Devanagari" w:hAnsi="Adobe Devanagari" w:cs="Adobe Devanagari" w:hint="cs"/>
                <w:sz w:val="32"/>
                <w:szCs w:val="32"/>
                <w:cs/>
              </w:rPr>
              <w:t xml:space="preserve">दनाम </w:t>
            </w:r>
            <w:r w:rsidRPr="00333262">
              <w:rPr>
                <w:rFonts w:ascii="Adobe Devanagari" w:hAnsi="Adobe Devanagari" w:cs="Adobe Devanagari"/>
                <w:sz w:val="32"/>
                <w:szCs w:val="32"/>
                <w:cs/>
              </w:rPr>
              <w:t xml:space="preserve"> </w:t>
            </w:r>
          </w:p>
          <w:p w14:paraId="0B25A605" w14:textId="4CE22535" w:rsidR="00816429" w:rsidRPr="00333262" w:rsidRDefault="00816429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52BA3C79" w14:textId="77777777" w:rsidR="002A32B9" w:rsidRPr="00333262" w:rsidRDefault="002A32B9" w:rsidP="00816429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tr w:rsidR="002A32B9" w:rsidRPr="00333262" w14:paraId="65B7C4CC" w14:textId="77777777" w:rsidTr="00173637">
        <w:tc>
          <w:tcPr>
            <w:tcW w:w="4675" w:type="dxa"/>
          </w:tcPr>
          <w:p w14:paraId="43B2801C" w14:textId="1D4844E2" w:rsidR="002A32B9" w:rsidRPr="00333262" w:rsidRDefault="001F3111">
            <w:pPr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 w:hint="cs"/>
                <w:sz w:val="32"/>
                <w:szCs w:val="32"/>
                <w:cs/>
              </w:rPr>
              <w:t xml:space="preserve">कार्यालयाचा शिक्का </w:t>
            </w:r>
          </w:p>
        </w:tc>
        <w:tc>
          <w:tcPr>
            <w:tcW w:w="4675" w:type="dxa"/>
          </w:tcPr>
          <w:p w14:paraId="69E08769" w14:textId="77777777" w:rsidR="002A32B9" w:rsidRPr="00333262" w:rsidRDefault="002A32B9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tr w:rsidR="002A32B9" w:rsidRPr="00333262" w14:paraId="2AD642D0" w14:textId="77777777" w:rsidTr="00173637">
        <w:tc>
          <w:tcPr>
            <w:tcW w:w="4675" w:type="dxa"/>
          </w:tcPr>
          <w:p w14:paraId="5605B766" w14:textId="61010413" w:rsidR="002A32B9" w:rsidRPr="00333262" w:rsidRDefault="002A32B9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70BA0171" w14:textId="77777777" w:rsidR="002A32B9" w:rsidRPr="00333262" w:rsidRDefault="002A32B9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tr w:rsidR="00333262" w:rsidRPr="00333262" w14:paraId="52B90679" w14:textId="77777777" w:rsidTr="00173637">
        <w:tc>
          <w:tcPr>
            <w:tcW w:w="4675" w:type="dxa"/>
          </w:tcPr>
          <w:p w14:paraId="78CDFBA7" w14:textId="7F06296F" w:rsidR="00333262" w:rsidRPr="00333262" w:rsidRDefault="00333262" w:rsidP="00333262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4C397136" w14:textId="77777777" w:rsidR="00333262" w:rsidRPr="00333262" w:rsidRDefault="00333262" w:rsidP="00333262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tr w:rsidR="00333262" w:rsidRPr="00333262" w14:paraId="11EA2196" w14:textId="77777777" w:rsidTr="00173637">
        <w:tc>
          <w:tcPr>
            <w:tcW w:w="4675" w:type="dxa"/>
          </w:tcPr>
          <w:p w14:paraId="1F3A3257" w14:textId="77777777" w:rsidR="00333262" w:rsidRPr="00333262" w:rsidRDefault="00333262" w:rsidP="00333262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16A9FA0A" w14:textId="77777777" w:rsidR="00333262" w:rsidRPr="00333262" w:rsidRDefault="00333262" w:rsidP="00333262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tr w:rsidR="00333262" w:rsidRPr="00333262" w14:paraId="6F184232" w14:textId="77777777" w:rsidTr="00173637">
        <w:tc>
          <w:tcPr>
            <w:tcW w:w="4675" w:type="dxa"/>
          </w:tcPr>
          <w:p w14:paraId="5E1723B3" w14:textId="77777777" w:rsidR="00333262" w:rsidRPr="00333262" w:rsidRDefault="00333262" w:rsidP="00333262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38C16A50" w14:textId="2A70940B" w:rsidR="00333262" w:rsidRPr="00333262" w:rsidRDefault="00333262" w:rsidP="00333262">
            <w:pPr>
              <w:jc w:val="center"/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tr w:rsidR="00333262" w:rsidRPr="00333262" w14:paraId="3A30628C" w14:textId="77777777" w:rsidTr="00173637">
        <w:tc>
          <w:tcPr>
            <w:tcW w:w="4675" w:type="dxa"/>
          </w:tcPr>
          <w:p w14:paraId="10B06EC7" w14:textId="77777777" w:rsidR="00333262" w:rsidRPr="00333262" w:rsidRDefault="00333262" w:rsidP="00333262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5B969073" w14:textId="77777777" w:rsidR="00333262" w:rsidRPr="00333262" w:rsidRDefault="00333262" w:rsidP="00333262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tr w:rsidR="00333262" w:rsidRPr="00333262" w14:paraId="6A83CF5F" w14:textId="77777777" w:rsidTr="00173637">
        <w:tc>
          <w:tcPr>
            <w:tcW w:w="4675" w:type="dxa"/>
          </w:tcPr>
          <w:p w14:paraId="6D41555F" w14:textId="77777777" w:rsidR="00333262" w:rsidRPr="00333262" w:rsidRDefault="00333262" w:rsidP="00333262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  <w:tc>
          <w:tcPr>
            <w:tcW w:w="4675" w:type="dxa"/>
          </w:tcPr>
          <w:p w14:paraId="7E750668" w14:textId="3BEC2245" w:rsidR="00333262" w:rsidRPr="00333262" w:rsidRDefault="00333262" w:rsidP="00333262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bookmarkEnd w:id="0"/>
    </w:tbl>
    <w:p w14:paraId="5DB758A2" w14:textId="77777777" w:rsidR="002A32B9" w:rsidRPr="00333262" w:rsidRDefault="002A32B9">
      <w:pPr>
        <w:rPr>
          <w:rFonts w:ascii="Adobe Devanagari" w:hAnsi="Adobe Devanagari" w:cs="Adobe Devanagari"/>
          <w:sz w:val="32"/>
          <w:szCs w:val="32"/>
          <w:cs/>
        </w:rPr>
      </w:pPr>
    </w:p>
    <w:sectPr w:rsidR="002A32B9" w:rsidRPr="00333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70306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FF"/>
    <w:rsid w:val="00020759"/>
    <w:rsid w:val="00173637"/>
    <w:rsid w:val="001F3111"/>
    <w:rsid w:val="002702A1"/>
    <w:rsid w:val="002A32B9"/>
    <w:rsid w:val="00333262"/>
    <w:rsid w:val="004B73E3"/>
    <w:rsid w:val="00536F35"/>
    <w:rsid w:val="005413C4"/>
    <w:rsid w:val="0063631A"/>
    <w:rsid w:val="006937BF"/>
    <w:rsid w:val="00816429"/>
    <w:rsid w:val="00830407"/>
    <w:rsid w:val="009E2A1A"/>
    <w:rsid w:val="00E7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F83C"/>
  <w15:chartTrackingRefBased/>
  <w15:docId w15:val="{EB812CF1-1604-4D08-A330-F22110F9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DAY\Documents\Custom%20Office%20Templates\8.0&#2344;&#2350;&#2369;&#2344;&#2366;%20&#2325;%20namuna%20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8.0नमुना क namuna k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dc:description/>
  <cp:lastModifiedBy>uday chitale</cp:lastModifiedBy>
  <cp:revision>2</cp:revision>
  <dcterms:created xsi:type="dcterms:W3CDTF">2025-04-03T07:45:00Z</dcterms:created>
  <dcterms:modified xsi:type="dcterms:W3CDTF">2025-04-03T07:45:00Z</dcterms:modified>
</cp:coreProperties>
</file>